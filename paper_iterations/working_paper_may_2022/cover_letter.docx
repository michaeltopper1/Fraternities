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4998" w14:textId="77777777" w:rsidR="007D5871" w:rsidRDefault="007D5871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1"/>
        <w:gridCol w:w="1380"/>
        <w:gridCol w:w="2193"/>
      </w:tblGrid>
      <w:tr w:rsidR="007D5871" w14:paraId="398EECDB" w14:textId="77777777">
        <w:trPr>
          <w:cantSplit/>
          <w:trHeight w:hRule="exact" w:val="600"/>
        </w:trPr>
        <w:tc>
          <w:tcPr>
            <w:tcW w:w="6691" w:type="dxa"/>
            <w:tcBorders>
              <w:bottom w:val="single" w:sz="4" w:space="0" w:color="auto"/>
            </w:tcBorders>
          </w:tcPr>
          <w:p w14:paraId="17C63831" w14:textId="77777777" w:rsidR="007D5871" w:rsidRDefault="007D5871">
            <w:pPr>
              <w:pStyle w:val="UCSBName"/>
              <w:jc w:val="both"/>
              <w:rPr>
                <w:b/>
              </w:rPr>
            </w:pPr>
            <w:r>
              <w:rPr>
                <w:b/>
                <w:spacing w:val="0"/>
              </w:rPr>
              <w:t>UNIVERSITY of California, SANTA BARBARA</w:t>
            </w:r>
          </w:p>
        </w:tc>
        <w:tc>
          <w:tcPr>
            <w:tcW w:w="1380" w:type="dxa"/>
            <w:vMerge w:val="restart"/>
            <w:vAlign w:val="center"/>
          </w:tcPr>
          <w:p w14:paraId="2A667FE7" w14:textId="77777777" w:rsidR="007D5871" w:rsidRDefault="003E386B">
            <w:pPr>
              <w:pStyle w:val="CampusNames"/>
              <w:jc w:val="center"/>
            </w:pPr>
            <w:r>
              <w:rPr>
                <w:noProof/>
              </w:rPr>
              <w:drawing>
                <wp:inline distT="0" distB="0" distL="0" distR="0" wp14:anchorId="3A40690D" wp14:editId="540AE7E6">
                  <wp:extent cx="838200" cy="828675"/>
                  <wp:effectExtent l="19050" t="0" r="0" b="0"/>
                  <wp:docPr id="1" name="Picture 1" descr="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39457B10" w14:textId="77777777" w:rsidR="007D5871" w:rsidRDefault="007D5871">
            <w:pPr>
              <w:pStyle w:val="CampusNames"/>
            </w:pPr>
          </w:p>
        </w:tc>
      </w:tr>
      <w:tr w:rsidR="007D5871" w14:paraId="5156252E" w14:textId="77777777">
        <w:trPr>
          <w:cantSplit/>
          <w:trHeight w:hRule="exact" w:val="30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15172" w14:textId="77777777" w:rsidR="007D5871" w:rsidRDefault="007D5871">
            <w:pPr>
              <w:pStyle w:val="CampusNames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Berkeley  •  Davis  •  Irvine  •  Los Angeles  •  Merced  •  Riverside  •  San Diego  •  San Francisco</w:t>
            </w:r>
          </w:p>
        </w:tc>
        <w:tc>
          <w:tcPr>
            <w:tcW w:w="1380" w:type="dxa"/>
            <w:vMerge/>
            <w:vAlign w:val="center"/>
          </w:tcPr>
          <w:p w14:paraId="083E4B9F" w14:textId="77777777" w:rsidR="007D5871" w:rsidRDefault="007D5871">
            <w:pPr>
              <w:pStyle w:val="CampusNames"/>
              <w:spacing w:after="100" w:afterAutospacing="1"/>
            </w:pPr>
          </w:p>
        </w:tc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7D7FF" w14:textId="77777777" w:rsidR="007D5871" w:rsidRDefault="007D5871">
            <w:pPr>
              <w:pStyle w:val="CampusNames"/>
              <w:spacing w:after="100" w:afterAutospacing="1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      Santa Barbara  •  Santa Cruz</w:t>
            </w:r>
          </w:p>
        </w:tc>
      </w:tr>
      <w:tr w:rsidR="007D5871" w14:paraId="3221AA1D" w14:textId="77777777" w:rsidTr="00D06AFE">
        <w:trPr>
          <w:cantSplit/>
          <w:trHeight w:hRule="exact" w:val="901"/>
        </w:trPr>
        <w:tc>
          <w:tcPr>
            <w:tcW w:w="6691" w:type="dxa"/>
            <w:tcBorders>
              <w:top w:val="single" w:sz="4" w:space="0" w:color="auto"/>
            </w:tcBorders>
            <w:vAlign w:val="center"/>
          </w:tcPr>
          <w:p w14:paraId="70DD43DA" w14:textId="77777777" w:rsidR="007D5871" w:rsidRDefault="007D5871">
            <w:pPr>
              <w:pStyle w:val="CampusNames"/>
            </w:pPr>
          </w:p>
          <w:p w14:paraId="738102D8" w14:textId="77777777" w:rsidR="007D5871" w:rsidRDefault="007D5871">
            <w:pPr>
              <w:pStyle w:val="CampusNames"/>
            </w:pPr>
          </w:p>
          <w:p w14:paraId="37571407" w14:textId="77777777" w:rsidR="007D5871" w:rsidRDefault="007D5871">
            <w:pPr>
              <w:pStyle w:val="CampusNames"/>
              <w:rPr>
                <w:b/>
                <w:bCs/>
              </w:rPr>
            </w:pPr>
            <w:r>
              <w:rPr>
                <w:b/>
                <w:bCs/>
              </w:rPr>
              <w:t>DEPARTMENT OF ECONOMICS</w:t>
            </w:r>
          </w:p>
          <w:p w14:paraId="22A81840" w14:textId="77777777" w:rsidR="007D5871" w:rsidRDefault="007D5871">
            <w:pPr>
              <w:pStyle w:val="CampusNames"/>
            </w:pPr>
            <w:r>
              <w:rPr>
                <w:b/>
                <w:bCs/>
              </w:rPr>
              <w:t>SANTA BARBARA, CALIFORNIA 93106-9210</w:t>
            </w:r>
          </w:p>
        </w:tc>
        <w:tc>
          <w:tcPr>
            <w:tcW w:w="1380" w:type="dxa"/>
            <w:vMerge/>
            <w:vAlign w:val="center"/>
          </w:tcPr>
          <w:p w14:paraId="25B72292" w14:textId="77777777" w:rsidR="007D5871" w:rsidRDefault="007D5871">
            <w:pPr>
              <w:pStyle w:val="CampusNames"/>
            </w:pP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</w:tcPr>
          <w:p w14:paraId="7DB61446" w14:textId="77777777" w:rsidR="007D5871" w:rsidRDefault="007D5871">
            <w:pPr>
              <w:pStyle w:val="CampusNames"/>
              <w:jc w:val="right"/>
            </w:pPr>
          </w:p>
          <w:p w14:paraId="4D34CE72" w14:textId="77777777" w:rsidR="007D5871" w:rsidRDefault="007D5871">
            <w:pPr>
              <w:pStyle w:val="CampusNames"/>
              <w:jc w:val="right"/>
            </w:pPr>
          </w:p>
          <w:p w14:paraId="7DE0BF8E" w14:textId="77777777" w:rsidR="007D5871" w:rsidRDefault="007D5871">
            <w:pPr>
              <w:pStyle w:val="CampusName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 (805) 893-3670 </w:t>
            </w:r>
            <w:r>
              <w:rPr>
                <w:b/>
                <w:bCs/>
              </w:rPr>
              <w:br/>
              <w:t>FAX: (805) 893-8830 </w:t>
            </w:r>
          </w:p>
        </w:tc>
      </w:tr>
      <w:tr w:rsidR="007D5871" w14:paraId="199F6381" w14:textId="77777777">
        <w:trPr>
          <w:cantSplit/>
        </w:trPr>
        <w:tc>
          <w:tcPr>
            <w:tcW w:w="6691" w:type="dxa"/>
          </w:tcPr>
          <w:p w14:paraId="5087FA5E" w14:textId="77777777" w:rsidR="007D5871" w:rsidRDefault="007D5871">
            <w:pPr>
              <w:pStyle w:val="Address"/>
            </w:pPr>
          </w:p>
        </w:tc>
        <w:tc>
          <w:tcPr>
            <w:tcW w:w="3573" w:type="dxa"/>
            <w:gridSpan w:val="2"/>
          </w:tcPr>
          <w:p w14:paraId="0B9CCE34" w14:textId="77777777" w:rsidR="007D5871" w:rsidRDefault="007D5871">
            <w:pPr>
              <w:pStyle w:val="Address"/>
              <w:jc w:val="right"/>
              <w:rPr>
                <w:smallCaps w:val="0"/>
              </w:rPr>
            </w:pPr>
          </w:p>
        </w:tc>
      </w:tr>
    </w:tbl>
    <w:p w14:paraId="5BE49A65" w14:textId="1091CED6" w:rsidR="006948DA" w:rsidRDefault="006948DA" w:rsidP="00C97BB0">
      <w:pPr>
        <w:jc w:val="both"/>
        <w:rPr>
          <w:sz w:val="22"/>
          <w:szCs w:val="22"/>
        </w:rPr>
      </w:pPr>
    </w:p>
    <w:p w14:paraId="0028DA04" w14:textId="458AC992" w:rsidR="001A2F4E" w:rsidRPr="003063E4" w:rsidRDefault="00BB2089">
      <w:r w:rsidRPr="003063E4">
        <w:t>DATE HERE</w:t>
      </w:r>
    </w:p>
    <w:p w14:paraId="7863CA97" w14:textId="275FF9EB" w:rsidR="00BB2089" w:rsidRPr="003063E4" w:rsidRDefault="00BB2089"/>
    <w:p w14:paraId="280377FA" w14:textId="38623942" w:rsidR="00BB2089" w:rsidRPr="003063E4" w:rsidRDefault="00BB2089">
      <w:r w:rsidRPr="003063E4">
        <w:t>Dear Editor,</w:t>
      </w:r>
    </w:p>
    <w:p w14:paraId="2B3B6B06" w14:textId="21859B0D" w:rsidR="00BB2089" w:rsidRPr="003063E4" w:rsidRDefault="00BB2089"/>
    <w:p w14:paraId="1D99FB58" w14:textId="74FE4A58" w:rsidR="00BB2089" w:rsidRPr="003063E4" w:rsidRDefault="00BB2089">
      <w:r w:rsidRPr="003063E4">
        <w:t xml:space="preserve">Please find enclosed the manuscript “The Effect of Fraternity Moratoriums on Alcohol Offenses and Sexual Assaults” which I am submitting for consideration of publication in </w:t>
      </w:r>
      <w:r w:rsidR="003063E4" w:rsidRPr="003063E4">
        <w:rPr>
          <w:i/>
          <w:iCs/>
        </w:rPr>
        <w:t>The</w:t>
      </w:r>
      <w:r w:rsidRPr="003063E4">
        <w:t xml:space="preserve"> </w:t>
      </w:r>
      <w:r w:rsidRPr="003063E4">
        <w:rPr>
          <w:i/>
          <w:iCs/>
        </w:rPr>
        <w:t>Review of Economics and Statistics.</w:t>
      </w:r>
    </w:p>
    <w:p w14:paraId="5427ABDC" w14:textId="10F908E4" w:rsidR="00BB2089" w:rsidRPr="003063E4" w:rsidRDefault="00BB2089"/>
    <w:p w14:paraId="3CD6D0DF" w14:textId="0C364904" w:rsidR="00BB2089" w:rsidRPr="003063E4" w:rsidRDefault="00BB2089">
      <w:r w:rsidRPr="003063E4">
        <w:t>I believe that this paper would be best handled by Will Dobbie given his work in related areas.</w:t>
      </w:r>
    </w:p>
    <w:p w14:paraId="199BC93D" w14:textId="0883F823" w:rsidR="00BB2089" w:rsidRPr="003063E4" w:rsidRDefault="00BB2089"/>
    <w:p w14:paraId="49D31B6C" w14:textId="2C56A9BA" w:rsidR="00BB2089" w:rsidRPr="003063E4" w:rsidRDefault="00BB2089">
      <w:r w:rsidRPr="003063E4">
        <w:t>Sincerely,</w:t>
      </w:r>
    </w:p>
    <w:p w14:paraId="13BA0AA2" w14:textId="633695F5" w:rsidR="00BB2089" w:rsidRPr="003063E4" w:rsidRDefault="00BB2089"/>
    <w:p w14:paraId="4023BF2E" w14:textId="77777777" w:rsidR="00BB2089" w:rsidRPr="003063E4" w:rsidRDefault="00BB2089"/>
    <w:p w14:paraId="39CED037" w14:textId="4E16A81E" w:rsidR="00BB2089" w:rsidRPr="003063E4" w:rsidRDefault="00BB2089"/>
    <w:p w14:paraId="563C7471" w14:textId="49390A8D" w:rsidR="00BB2089" w:rsidRPr="003063E4" w:rsidRDefault="00BB2089">
      <w:r w:rsidRPr="003063E4">
        <w:t>Michael Topper</w:t>
      </w:r>
    </w:p>
    <w:sectPr w:rsidR="00BB2089" w:rsidRPr="003063E4" w:rsidSect="009B7038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0103" w14:textId="77777777" w:rsidR="004829C4" w:rsidRDefault="004829C4">
      <w:r>
        <w:separator/>
      </w:r>
    </w:p>
  </w:endnote>
  <w:endnote w:type="continuationSeparator" w:id="0">
    <w:p w14:paraId="4AEDA0EE" w14:textId="77777777" w:rsidR="004829C4" w:rsidRDefault="0048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5F44" w14:textId="77777777" w:rsidR="004829C4" w:rsidRDefault="004829C4">
      <w:r>
        <w:separator/>
      </w:r>
    </w:p>
  </w:footnote>
  <w:footnote w:type="continuationSeparator" w:id="0">
    <w:p w14:paraId="66AA6722" w14:textId="77777777" w:rsidR="004829C4" w:rsidRDefault="00482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8"/>
    <w:rsid w:val="000720F8"/>
    <w:rsid w:val="00093420"/>
    <w:rsid w:val="000B4ED6"/>
    <w:rsid w:val="000B5143"/>
    <w:rsid w:val="000C3F19"/>
    <w:rsid w:val="000C4011"/>
    <w:rsid w:val="000E34FC"/>
    <w:rsid w:val="000E4A7F"/>
    <w:rsid w:val="00134075"/>
    <w:rsid w:val="00150703"/>
    <w:rsid w:val="0017778B"/>
    <w:rsid w:val="00177E85"/>
    <w:rsid w:val="001A2F4E"/>
    <w:rsid w:val="001B483A"/>
    <w:rsid w:val="001C1727"/>
    <w:rsid w:val="0020030F"/>
    <w:rsid w:val="002030BA"/>
    <w:rsid w:val="00212AA1"/>
    <w:rsid w:val="002172A3"/>
    <w:rsid w:val="0026144D"/>
    <w:rsid w:val="00274846"/>
    <w:rsid w:val="00286696"/>
    <w:rsid w:val="002E3D32"/>
    <w:rsid w:val="002F1F59"/>
    <w:rsid w:val="0030112D"/>
    <w:rsid w:val="003063E4"/>
    <w:rsid w:val="00332B1A"/>
    <w:rsid w:val="00345ED0"/>
    <w:rsid w:val="003624EC"/>
    <w:rsid w:val="00373138"/>
    <w:rsid w:val="003743FA"/>
    <w:rsid w:val="00397554"/>
    <w:rsid w:val="003E386B"/>
    <w:rsid w:val="00412648"/>
    <w:rsid w:val="00413177"/>
    <w:rsid w:val="00421BB7"/>
    <w:rsid w:val="00444EC4"/>
    <w:rsid w:val="004829C4"/>
    <w:rsid w:val="004B178B"/>
    <w:rsid w:val="004F6070"/>
    <w:rsid w:val="00506492"/>
    <w:rsid w:val="00534896"/>
    <w:rsid w:val="00534D39"/>
    <w:rsid w:val="005413A5"/>
    <w:rsid w:val="0054581D"/>
    <w:rsid w:val="00572685"/>
    <w:rsid w:val="005831F1"/>
    <w:rsid w:val="005B2AC9"/>
    <w:rsid w:val="005D5105"/>
    <w:rsid w:val="0061455C"/>
    <w:rsid w:val="006327A4"/>
    <w:rsid w:val="00640B41"/>
    <w:rsid w:val="0065561E"/>
    <w:rsid w:val="00672949"/>
    <w:rsid w:val="00682FAF"/>
    <w:rsid w:val="006948DA"/>
    <w:rsid w:val="006C17C8"/>
    <w:rsid w:val="007521D2"/>
    <w:rsid w:val="00767B5E"/>
    <w:rsid w:val="007851D9"/>
    <w:rsid w:val="007A6BE4"/>
    <w:rsid w:val="007C02E5"/>
    <w:rsid w:val="007C1480"/>
    <w:rsid w:val="007D5871"/>
    <w:rsid w:val="007E3C42"/>
    <w:rsid w:val="00817C62"/>
    <w:rsid w:val="008304AB"/>
    <w:rsid w:val="008334A7"/>
    <w:rsid w:val="008455B7"/>
    <w:rsid w:val="00845F87"/>
    <w:rsid w:val="008538DD"/>
    <w:rsid w:val="008711A2"/>
    <w:rsid w:val="00881AD0"/>
    <w:rsid w:val="008C1EA2"/>
    <w:rsid w:val="008C236B"/>
    <w:rsid w:val="008D1E17"/>
    <w:rsid w:val="00903A7B"/>
    <w:rsid w:val="00936EC2"/>
    <w:rsid w:val="00964F15"/>
    <w:rsid w:val="009749B1"/>
    <w:rsid w:val="0098550E"/>
    <w:rsid w:val="009A093E"/>
    <w:rsid w:val="009B472E"/>
    <w:rsid w:val="009B645F"/>
    <w:rsid w:val="009B7038"/>
    <w:rsid w:val="009C2BBA"/>
    <w:rsid w:val="009D074F"/>
    <w:rsid w:val="009D4F59"/>
    <w:rsid w:val="009E1486"/>
    <w:rsid w:val="009F21AE"/>
    <w:rsid w:val="00A43A58"/>
    <w:rsid w:val="00A60971"/>
    <w:rsid w:val="00A71215"/>
    <w:rsid w:val="00A9594D"/>
    <w:rsid w:val="00AD3368"/>
    <w:rsid w:val="00B11585"/>
    <w:rsid w:val="00B22CF1"/>
    <w:rsid w:val="00B252D7"/>
    <w:rsid w:val="00B36BC7"/>
    <w:rsid w:val="00B64347"/>
    <w:rsid w:val="00B73BE5"/>
    <w:rsid w:val="00B83211"/>
    <w:rsid w:val="00B90CA4"/>
    <w:rsid w:val="00B90CB4"/>
    <w:rsid w:val="00BB2089"/>
    <w:rsid w:val="00BC2DEE"/>
    <w:rsid w:val="00BC6DF0"/>
    <w:rsid w:val="00BD0D1C"/>
    <w:rsid w:val="00BD2601"/>
    <w:rsid w:val="00BF0E27"/>
    <w:rsid w:val="00C05459"/>
    <w:rsid w:val="00C4545E"/>
    <w:rsid w:val="00C61A6E"/>
    <w:rsid w:val="00C61D98"/>
    <w:rsid w:val="00C76097"/>
    <w:rsid w:val="00C82CF4"/>
    <w:rsid w:val="00C83153"/>
    <w:rsid w:val="00C97BB0"/>
    <w:rsid w:val="00CA4525"/>
    <w:rsid w:val="00CF0D44"/>
    <w:rsid w:val="00D06AFE"/>
    <w:rsid w:val="00D2428C"/>
    <w:rsid w:val="00D317BA"/>
    <w:rsid w:val="00D412D7"/>
    <w:rsid w:val="00D51A20"/>
    <w:rsid w:val="00D848D5"/>
    <w:rsid w:val="00D956EC"/>
    <w:rsid w:val="00DC481F"/>
    <w:rsid w:val="00DD368F"/>
    <w:rsid w:val="00DD5F7C"/>
    <w:rsid w:val="00DE1AB1"/>
    <w:rsid w:val="00E10A86"/>
    <w:rsid w:val="00E33023"/>
    <w:rsid w:val="00E86918"/>
    <w:rsid w:val="00EC44D4"/>
    <w:rsid w:val="00ED24D4"/>
    <w:rsid w:val="00ED3FA9"/>
    <w:rsid w:val="00EE41BB"/>
    <w:rsid w:val="00EE6791"/>
    <w:rsid w:val="00EF4BC2"/>
    <w:rsid w:val="00F33690"/>
    <w:rsid w:val="00F95C94"/>
    <w:rsid w:val="00FC76D9"/>
    <w:rsid w:val="00FD25CB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1A23D"/>
  <w15:docId w15:val="{0D5783BF-B480-004B-A969-B3F1D6D5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4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54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545E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BodyText"/>
    <w:next w:val="Date"/>
    <w:rsid w:val="00C4545E"/>
    <w:pPr>
      <w:keepLines/>
      <w:framePr w:w="8640" w:h="1440" w:wrap="notBeside" w:vAnchor="page" w:hAnchor="margin" w:xAlign="center" w:y="889"/>
      <w:spacing w:after="40"/>
      <w:jc w:val="center"/>
    </w:pPr>
    <w:rPr>
      <w:rFonts w:ascii="Garamond" w:hAnsi="Garamond"/>
      <w:caps/>
      <w:spacing w:val="75"/>
      <w:kern w:val="18"/>
      <w:sz w:val="21"/>
      <w:szCs w:val="20"/>
    </w:rPr>
  </w:style>
  <w:style w:type="paragraph" w:customStyle="1" w:styleId="CampusNames">
    <w:name w:val="CampusNames"/>
    <w:basedOn w:val="Header"/>
    <w:rsid w:val="00C4545E"/>
    <w:rPr>
      <w:rFonts w:ascii="Garamond" w:hAnsi="Garamond"/>
      <w:caps/>
      <w:sz w:val="14"/>
    </w:rPr>
  </w:style>
  <w:style w:type="paragraph" w:customStyle="1" w:styleId="UCSBName">
    <w:name w:val="UCSB Name"/>
    <w:basedOn w:val="Header"/>
    <w:next w:val="CampusNames"/>
    <w:rsid w:val="00C4545E"/>
    <w:rPr>
      <w:rFonts w:ascii="Garamond" w:hAnsi="Garamond"/>
      <w:caps/>
      <w:spacing w:val="30"/>
      <w:sz w:val="22"/>
    </w:rPr>
  </w:style>
  <w:style w:type="paragraph" w:customStyle="1" w:styleId="Address">
    <w:name w:val="Address"/>
    <w:basedOn w:val="Header"/>
    <w:rsid w:val="00C4545E"/>
    <w:rPr>
      <w:rFonts w:ascii="Garamond" w:hAnsi="Garamond"/>
      <w:smallCaps/>
      <w:sz w:val="18"/>
    </w:rPr>
  </w:style>
  <w:style w:type="paragraph" w:styleId="BodyText">
    <w:name w:val="Body Text"/>
    <w:basedOn w:val="Normal"/>
    <w:rsid w:val="00C4545E"/>
    <w:pPr>
      <w:spacing w:after="120"/>
    </w:pPr>
  </w:style>
  <w:style w:type="paragraph" w:styleId="Date">
    <w:name w:val="Date"/>
    <w:basedOn w:val="Normal"/>
    <w:next w:val="Normal"/>
    <w:rsid w:val="00C4545E"/>
  </w:style>
  <w:style w:type="paragraph" w:styleId="BodyText2">
    <w:name w:val="Body Text 2"/>
    <w:basedOn w:val="Normal"/>
    <w:rsid w:val="00C4545E"/>
    <w:rPr>
      <w:sz w:val="22"/>
      <w:szCs w:val="20"/>
    </w:rPr>
  </w:style>
  <w:style w:type="character" w:styleId="Hyperlink">
    <w:name w:val="Hyperlink"/>
    <w:basedOn w:val="DefaultParagraphFont"/>
    <w:rsid w:val="00C4545E"/>
    <w:rPr>
      <w:color w:val="0000FF"/>
      <w:u w:val="single"/>
    </w:rPr>
  </w:style>
  <w:style w:type="paragraph" w:styleId="BalloonText">
    <w:name w:val="Balloon Text"/>
    <w:basedOn w:val="Normal"/>
    <w:semiHidden/>
    <w:rsid w:val="009B7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ncy.GRADADV\Application%20Data\Microsoft\Templates\UCSBlette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B6C6-79EC-4A9A-822C-0D1ABBC6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Settings\nancy.GRADADV\Application Data\Microsoft\Templates\UCSBletterhd.dot</Template>
  <TotalTime>2</TotalTime>
  <Pages>1</Pages>
  <Words>89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SANTA BARBARA</vt:lpstr>
    </vt:vector>
  </TitlesOfParts>
  <Company>UC Santa Barbara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SANTA BARBARA</dc:title>
  <dc:creator>nancy</dc:creator>
  <cp:lastModifiedBy>Michael Topper</cp:lastModifiedBy>
  <cp:revision>3</cp:revision>
  <cp:lastPrinted>2017-02-11T00:21:00Z</cp:lastPrinted>
  <dcterms:created xsi:type="dcterms:W3CDTF">2022-06-17T17:40:00Z</dcterms:created>
  <dcterms:modified xsi:type="dcterms:W3CDTF">2022-06-17T17:49:00Z</dcterms:modified>
</cp:coreProperties>
</file>