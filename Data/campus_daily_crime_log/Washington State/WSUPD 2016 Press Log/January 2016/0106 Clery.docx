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right="2463"/>
        <w:jc w:val="center"/>
        <w:rPr>
          <w:b w:val="0"/>
          <w:bCs w:val="0"/>
        </w:rPr>
      </w:pPr>
      <w:r>
        <w:rPr/>
        <w:t>Washington</w:t>
      </w:r>
      <w:r>
        <w:rPr>
          <w:spacing w:val="-23"/>
        </w:rPr>
        <w:t> </w:t>
      </w:r>
      <w:r>
        <w:rPr/>
        <w:t>State</w:t>
      </w:r>
      <w:r>
        <w:rPr>
          <w:spacing w:val="-22"/>
        </w:rPr>
        <w:t> </w:t>
      </w:r>
      <w:r>
        <w:rPr>
          <w:spacing w:val="-1"/>
        </w:rPr>
        <w:t>University</w:t>
      </w:r>
      <w:r>
        <w:rPr>
          <w:spacing w:val="-21"/>
        </w:rPr>
        <w:t> </w:t>
      </w:r>
      <w:r>
        <w:rPr/>
        <w:t>Police</w:t>
      </w:r>
      <w:r>
        <w:rPr>
          <w:spacing w:val="-22"/>
        </w:rPr>
        <w:t> </w:t>
      </w:r>
      <w:r>
        <w:rPr/>
        <w:t>Department</w:t>
      </w:r>
      <w:r>
        <w:rPr>
          <w:b w:val="0"/>
        </w:rPr>
      </w:r>
    </w:p>
    <w:p>
      <w:pPr>
        <w:spacing w:before="90"/>
        <w:ind w:left="2475" w:right="2461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Calendar</w:t>
      </w:r>
      <w:r>
        <w:rPr>
          <w:rFonts w:ascii="Times New Roman"/>
          <w:b/>
          <w:sz w:val="28"/>
        </w:rPr>
        <w:t> </w:t>
      </w:r>
      <w:r>
        <w:rPr>
          <w:rFonts w:ascii="Times New Roman"/>
          <w:b/>
          <w:spacing w:val="-1"/>
          <w:sz w:val="28"/>
        </w:rPr>
        <w:t>Year</w:t>
      </w:r>
      <w:r>
        <w:rPr>
          <w:rFonts w:ascii="Times New Roman"/>
          <w:b/>
          <w:sz w:val="28"/>
        </w:rPr>
        <w:t> 2015</w:t>
      </w:r>
      <w:r>
        <w:rPr>
          <w:rFonts w:ascii="Times New Roman"/>
          <w:sz w:val="28"/>
        </w:rPr>
      </w:r>
    </w:p>
    <w:p>
      <w:pPr>
        <w:spacing w:before="105"/>
        <w:ind w:left="2475" w:right="245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-1"/>
          <w:sz w:val="28"/>
        </w:rPr>
        <w:t>Daily</w:t>
      </w:r>
      <w:r>
        <w:rPr>
          <w:rFonts w:ascii="Times New Roman"/>
          <w:spacing w:val="-4"/>
          <w:sz w:val="28"/>
        </w:rPr>
        <w:t> </w:t>
      </w:r>
      <w:r>
        <w:rPr>
          <w:rFonts w:ascii="Times New Roman"/>
          <w:spacing w:val="-1"/>
          <w:sz w:val="28"/>
        </w:rPr>
        <w:t>Crime/Fire</w:t>
      </w:r>
      <w:r>
        <w:rPr>
          <w:rFonts w:ascii="Times New Roman"/>
          <w:sz w:val="28"/>
        </w:rPr>
        <w:t> </w:t>
      </w:r>
      <w:r>
        <w:rPr>
          <w:rFonts w:ascii="Times New Roman"/>
          <w:spacing w:val="-1"/>
          <w:sz w:val="28"/>
        </w:rPr>
        <w:t>Log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9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595" w:hRule="exact"/>
        </w:trPr>
        <w:tc>
          <w:tcPr>
            <w:tcW w:w="11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162" w:right="156" w:firstLine="163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Case</w:t>
            </w:r>
            <w:r>
              <w:rPr>
                <w:rFonts w:ascii="Calibri"/>
                <w:b/>
                <w:spacing w:val="2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Number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39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Reported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4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21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Date/Time</w:t>
            </w:r>
            <w:r>
              <w:rPr>
                <w:rFonts w:ascii="Calibri"/>
                <w:b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Occurred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72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38" w:right="235" w:firstLine="23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Nature/</w:t>
            </w:r>
            <w:r>
              <w:rPr>
                <w:rFonts w:ascii="Calibri"/>
                <w:b/>
                <w:spacing w:val="23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Classification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568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Address/Location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159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59" w:lineRule="auto"/>
              <w:ind w:left="266" w:right="258" w:firstLine="165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Current</w:t>
            </w:r>
            <w:r>
              <w:rPr>
                <w:rFonts w:ascii="Calibri"/>
                <w:b/>
                <w:spacing w:val="24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17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b/>
                <w:spacing w:val="-1"/>
                <w:sz w:val="22"/>
              </w:rPr>
              <w:t>Updated</w:t>
            </w:r>
            <w:r>
              <w:rPr>
                <w:rFonts w:ascii="Calibri"/>
                <w:b/>
                <w:spacing w:val="-2"/>
                <w:sz w:val="22"/>
              </w:rPr>
              <w:t> </w:t>
            </w:r>
            <w:r>
              <w:rPr>
                <w:rFonts w:ascii="Calibri"/>
                <w:b/>
                <w:spacing w:val="-1"/>
                <w:sz w:val="22"/>
              </w:rPr>
              <w:t>Disposition</w:t>
            </w:r>
            <w:r>
              <w:rPr>
                <w:rFonts w:ascii="Calibri"/>
                <w:sz w:val="22"/>
              </w:rPr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14-W5434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12/16/2014 9:55:02</w:t>
            </w:r>
          </w:p>
        </w:tc>
        <w:tc>
          <w:tcPr>
            <w:tcW w:w="2144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12/14/2014 9:55:02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12/16/2014 9:55:02</w:t>
            </w:r>
          </w:p>
        </w:tc>
        <w:tc>
          <w:tcPr>
            <w:tcW w:w="172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Property</w:t>
            </w:r>
          </w:p>
        </w:tc>
        <w:tc>
          <w:tcPr>
            <w:tcW w:w="2772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Compton </w:t>
            </w:r>
            <w:r>
              <w:rPr>
                <w:rFonts w:ascii="Calibri"/>
                <w:sz w:val="22"/>
              </w:rPr>
              <w:t>Union</w:t>
            </w:r>
            <w:r>
              <w:rPr>
                <w:rFonts w:ascii="Calibri"/>
                <w:spacing w:val="-1"/>
                <w:sz w:val="22"/>
              </w:rPr>
              <w:t> Building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1500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found property.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15-W0071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1/9/2015 8:43:12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1/9/2015 8:43:12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1/9/2015 8:43:12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Property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Compton </w:t>
            </w:r>
            <w:r>
              <w:rPr>
                <w:rFonts w:ascii="Calibri"/>
                <w:sz w:val="22"/>
              </w:rPr>
              <w:t>Union</w:t>
            </w:r>
            <w:r>
              <w:rPr>
                <w:rFonts w:ascii="Calibri"/>
                <w:spacing w:val="-1"/>
                <w:sz w:val="22"/>
              </w:rPr>
              <w:t> Building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1500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found property.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15-W1498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3/31/2015 15:30:44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3/31/2015 15:30:44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3/31/2015 15:30:44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Found </w:t>
            </w:r>
            <w:r>
              <w:rPr>
                <w:rFonts w:ascii="Calibri"/>
                <w:sz w:val="22"/>
              </w:rPr>
              <w:t>Property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87" w:right="265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Compton </w:t>
            </w:r>
            <w:r>
              <w:rPr>
                <w:rFonts w:ascii="Calibri"/>
                <w:sz w:val="22"/>
              </w:rPr>
              <w:t>Union</w:t>
            </w:r>
            <w:r>
              <w:rPr>
                <w:rFonts w:ascii="Calibri"/>
                <w:spacing w:val="-1"/>
                <w:sz w:val="22"/>
              </w:rPr>
              <w:t> Building</w:t>
            </w:r>
            <w:r>
              <w:rPr>
                <w:rFonts w:ascii="Calibri"/>
                <w:spacing w:val="30"/>
                <w:sz w:val="22"/>
              </w:rPr>
              <w:t> </w:t>
            </w:r>
            <w:r>
              <w:rPr>
                <w:rFonts w:ascii="Calibri"/>
                <w:sz w:val="22"/>
              </w:rPr>
              <w:t>1500 NE Terrell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Mall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Case</w:t>
            </w:r>
            <w:r>
              <w:rPr>
                <w:rFonts w:ascii="Calibri"/>
                <w:sz w:val="22"/>
              </w:rPr>
              <w:t> generated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document found property.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15-W4468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9/25/2015 12:27:06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9/25/2015 12:26:22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40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9/25/2015 12:26:22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Gun Check</w:t>
            </w:r>
            <w:r>
              <w:rPr>
                <w:rFonts w:ascii="Calibri"/>
                <w:sz w:val="22"/>
              </w:rPr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97" w:right="278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WSU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Police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Department</w:t>
            </w:r>
            <w:r>
              <w:rPr>
                <w:rFonts w:ascii="Calibri"/>
                <w:sz w:val="22"/>
              </w:rPr>
              <w:t> 1535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3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 </w:t>
            </w:r>
            <w:r>
              <w:rPr>
                <w:rFonts w:ascii="Calibri"/>
                <w:spacing w:val="-1"/>
                <w:sz w:val="22"/>
              </w:rPr>
              <w:t>gun check.</w:t>
            </w:r>
            <w:r>
              <w:rPr>
                <w:rFonts w:ascii="Calibri"/>
                <w:sz w:val="22"/>
              </w:rPr>
              <w:t> Attached</w:t>
            </w:r>
            <w:r>
              <w:rPr>
                <w:rFonts w:ascii="Calibri"/>
                <w:spacing w:val="-1"/>
                <w:sz w:val="22"/>
              </w:rPr>
              <w:t> subjects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verified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checked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through </w:t>
            </w:r>
            <w:r>
              <w:rPr>
                <w:rFonts w:ascii="Calibri"/>
                <w:sz w:val="22"/>
              </w:rPr>
              <w:t>DOL.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8:13:36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8:12:59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8:12:59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WSU</w:t>
            </w:r>
            <w:r>
              <w:rPr>
                <w:rFonts w:ascii="Calibri"/>
                <w:spacing w:val="-1"/>
                <w:sz w:val="22"/>
              </w:rPr>
              <w:t> Campus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 extra </w:t>
            </w:r>
            <w:r>
              <w:rPr>
                <w:rFonts w:ascii="Calibri"/>
                <w:spacing w:val="-1"/>
                <w:sz w:val="22"/>
              </w:rPr>
              <w:t>patrol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school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bus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loading.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Social </w:t>
            </w:r>
            <w:r>
              <w:rPr>
                <w:rFonts w:ascii="Calibri"/>
                <w:sz w:val="22"/>
              </w:rPr>
              <w:t>contacts were </w:t>
            </w:r>
            <w:r>
              <w:rPr>
                <w:rFonts w:ascii="Calibri"/>
                <w:spacing w:val="-1"/>
                <w:sz w:val="22"/>
              </w:rPr>
              <w:t>made</w:t>
            </w:r>
            <w:r>
              <w:rPr>
                <w:rFonts w:ascii="Calibri"/>
                <w:sz w:val="22"/>
              </w:rPr>
              <w:t> with </w:t>
            </w:r>
            <w:r>
              <w:rPr>
                <w:rFonts w:ascii="Calibri"/>
                <w:spacing w:val="-1"/>
                <w:sz w:val="22"/>
              </w:rPr>
              <w:t>children and parents.</w:t>
            </w:r>
          </w:p>
        </w:tc>
      </w:tr>
    </w:tbl>
    <w:p>
      <w:pPr>
        <w:spacing w:after="0" w:line="260" w:lineRule="exact"/>
        <w:jc w:val="left"/>
        <w:rPr>
          <w:rFonts w:ascii="Calibri" w:hAnsi="Calibri" w:cs="Calibri" w:eastAsia="Calibri"/>
          <w:sz w:val="22"/>
          <w:szCs w:val="22"/>
        </w:rPr>
        <w:sectPr>
          <w:type w:val="continuous"/>
          <w:pgSz w:w="15840" w:h="12240" w:orient="landscape"/>
          <w:pgMar w:top="1080" w:bottom="280" w:left="900" w:right="104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1"/>
        <w:gridCol w:w="2144"/>
        <w:gridCol w:w="2144"/>
        <w:gridCol w:w="1723"/>
        <w:gridCol w:w="2772"/>
        <w:gridCol w:w="1597"/>
        <w:gridCol w:w="2175"/>
      </w:tblGrid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16-W0022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9:30:11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9:30:03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1/4/2016 9:30:03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Escort</w:t>
            </w:r>
            <w:r>
              <w:rPr>
                <w:rFonts w:ascii="Calibri"/>
                <w:sz w:val="22"/>
              </w:rPr>
              <w:t> Money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85" w:right="364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French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Administration</w:t>
            </w:r>
            <w:r>
              <w:rPr>
                <w:rFonts w:ascii="Calibri"/>
                <w:spacing w:val="31"/>
                <w:sz w:val="22"/>
              </w:rPr>
              <w:t> </w:t>
            </w:r>
            <w:r>
              <w:rPr>
                <w:rFonts w:ascii="Calibri"/>
                <w:sz w:val="22"/>
              </w:rPr>
              <w:t>1815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30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RC 1/4/2016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provided</w:t>
            </w:r>
            <w:r>
              <w:rPr>
                <w:rFonts w:ascii="Calibri"/>
                <w:sz w:val="22"/>
              </w:rPr>
              <w:t> an escort.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14:35:08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14:33:16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14:33:16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Wac Reg &amp; Pol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263" w:right="24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Northside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Residence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35"/>
                <w:sz w:val="22"/>
              </w:rPr>
              <w:t> </w:t>
            </w:r>
            <w:r>
              <w:rPr>
                <w:rFonts w:ascii="Calibri"/>
                <w:sz w:val="22"/>
              </w:rPr>
              <w:t>1590 NE </w:t>
            </w:r>
            <w:r>
              <w:rPr>
                <w:rFonts w:ascii="Calibri"/>
                <w:spacing w:val="-1"/>
                <w:sz w:val="22"/>
              </w:rPr>
              <w:t>Cougar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127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Closed</w:t>
            </w:r>
            <w:r>
              <w:rPr>
                <w:rFonts w:ascii="Calibri"/>
                <w:spacing w:val="21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report of WAC </w:t>
            </w:r>
            <w:r>
              <w:rPr>
                <w:rFonts w:ascii="Calibri"/>
                <w:spacing w:val="-1"/>
                <w:sz w:val="22"/>
              </w:rPr>
              <w:t>Regulations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Policies </w:t>
            </w:r>
            <w:r>
              <w:rPr>
                <w:rFonts w:ascii="Calibri"/>
                <w:spacing w:val="-1"/>
                <w:sz w:val="22"/>
              </w:rPr>
              <w:t>violation.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17:04:26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17:02:08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17:02:13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Wac Reg &amp; Pol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1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Fine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Center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1615 NE Wilson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Rd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auto"/>
              <w:ind w:left="371" w:right="354" w:firstLine="196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WRN 1/6/2016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Three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subjects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warned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for WAC </w:t>
            </w:r>
            <w:r>
              <w:rPr>
                <w:rFonts w:ascii="Calibri"/>
                <w:spacing w:val="-1"/>
                <w:sz w:val="22"/>
              </w:rPr>
              <w:t>Violation </w:t>
            </w:r>
            <w:r>
              <w:rPr>
                <w:rFonts w:ascii="Calibri"/>
                <w:sz w:val="22"/>
              </w:rPr>
              <w:t>of </w:t>
            </w:r>
            <w:r>
              <w:rPr>
                <w:rFonts w:ascii="Calibri"/>
                <w:spacing w:val="-1"/>
                <w:sz w:val="22"/>
              </w:rPr>
              <w:t>skateboarding </w:t>
            </w:r>
            <w:r>
              <w:rPr>
                <w:rFonts w:ascii="Calibri"/>
                <w:sz w:val="22"/>
              </w:rPr>
              <w:t>in a </w:t>
            </w:r>
            <w:r>
              <w:rPr>
                <w:rFonts w:ascii="Calibri"/>
                <w:spacing w:val="-1"/>
                <w:sz w:val="22"/>
              </w:rPr>
              <w:t>parking garage.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16-W0037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18:12:25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18:03:44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18:12:07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Dwls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38" w:right="421" w:firstLine="398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Perham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Hall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z w:val="22"/>
              </w:rPr>
              <w:t>1624 NE </w:t>
            </w:r>
            <w:r>
              <w:rPr>
                <w:rFonts w:ascii="Calibri"/>
                <w:spacing w:val="-1"/>
                <w:sz w:val="22"/>
              </w:rPr>
              <w:t>Cougar</w:t>
            </w:r>
            <w:r>
              <w:rPr>
                <w:rFonts w:ascii="Calibri"/>
                <w:sz w:val="22"/>
              </w:rPr>
              <w:t> Way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624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5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Arrested: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Vinh</w:t>
            </w:r>
            <w:r>
              <w:rPr>
                <w:rFonts w:ascii="Calibri"/>
                <w:sz w:val="22"/>
              </w:rPr>
              <w:t> N.</w:t>
            </w:r>
            <w:r>
              <w:rPr>
                <w:rFonts w:ascii="Calibri"/>
                <w:spacing w:val="-1"/>
                <w:sz w:val="22"/>
              </w:rPr>
              <w:t> Huynh</w:t>
            </w:r>
            <w:r>
              <w:rPr>
                <w:rFonts w:ascii="Calibri"/>
                <w:sz w:val="22"/>
              </w:rPr>
              <w:t> (12/29/67) </w:t>
            </w:r>
            <w:r>
              <w:rPr>
                <w:rFonts w:ascii="Calibri"/>
                <w:spacing w:val="-1"/>
                <w:sz w:val="22"/>
              </w:rPr>
              <w:t>for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DWLS 2</w:t>
            </w:r>
            <w:r>
              <w:rPr>
                <w:rFonts w:ascii="Calibri"/>
                <w:position w:val="11"/>
                <w:sz w:val="14"/>
              </w:rPr>
              <w:t>nd</w:t>
            </w:r>
            <w:r>
              <w:rPr>
                <w:rFonts w:ascii="Calibri"/>
                <w:sz w:val="22"/>
              </w:rPr>
              <w:t>. 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Cleared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arrest.</w:t>
            </w:r>
          </w:p>
        </w:tc>
      </w:tr>
      <w:tr>
        <w:trPr>
          <w:trHeight w:val="871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16-W0040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22:56:12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22:56:04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22:56:04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498" w:right="479" w:firstLine="34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Bear </w:t>
            </w:r>
            <w:r>
              <w:rPr>
                <w:rFonts w:ascii="Calibri"/>
                <w:spacing w:val="-1"/>
                <w:sz w:val="22"/>
              </w:rPr>
              <w:t>Facility</w:t>
            </w:r>
            <w:r>
              <w:rPr>
                <w:rFonts w:ascii="Calibri"/>
                <w:spacing w:val="23"/>
                <w:sz w:val="22"/>
              </w:rPr>
              <w:t> </w:t>
            </w:r>
            <w:r>
              <w:rPr>
                <w:rFonts w:ascii="Calibri"/>
                <w:sz w:val="22"/>
              </w:rPr>
              <w:t>2660 E Grimes Way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16-W0041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23:07:15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23:07:08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1/5/2016 23:07:08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Extra</w:t>
            </w:r>
            <w:r>
              <w:rPr>
                <w:rFonts w:ascii="Calibri"/>
                <w:sz w:val="22"/>
              </w:rPr>
              <w:t> Patrol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"/>
              <w:ind w:left="407" w:right="367" w:hanging="22"/>
              <w:jc w:val="both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NRC</w:t>
            </w:r>
            <w:r>
              <w:rPr>
                <w:rFonts w:ascii="Calibri"/>
                <w:sz w:val="22"/>
              </w:rPr>
              <w:t> Dodgen </w:t>
            </w:r>
            <w:r>
              <w:rPr>
                <w:rFonts w:ascii="Calibri"/>
                <w:spacing w:val="-1"/>
                <w:sz w:val="22"/>
              </w:rPr>
              <w:t>Research</w:t>
            </w:r>
            <w:r>
              <w:rPr>
                <w:rFonts w:ascii="Calibri"/>
                <w:spacing w:val="24"/>
                <w:sz w:val="22"/>
              </w:rPr>
              <w:t> </w:t>
            </w:r>
            <w:r>
              <w:rPr>
                <w:rFonts w:ascii="Calibri"/>
                <w:sz w:val="22"/>
              </w:rPr>
              <w:t>2480 NE </w:t>
            </w:r>
            <w:r>
              <w:rPr>
                <w:rFonts w:ascii="Calibri"/>
                <w:spacing w:val="-1"/>
                <w:sz w:val="22"/>
              </w:rPr>
              <w:t>Roundtop </w:t>
            </w:r>
            <w:r>
              <w:rPr>
                <w:rFonts w:ascii="Calibri"/>
                <w:sz w:val="22"/>
              </w:rPr>
              <w:t>Dr</w:t>
            </w:r>
            <w:r>
              <w:rPr>
                <w:rFonts w:ascii="Calibri"/>
                <w:spacing w:val="28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1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1/5/2016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581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responded</w:t>
            </w:r>
            <w:r>
              <w:rPr>
                <w:rFonts w:ascii="Calibri"/>
                <w:sz w:val="22"/>
              </w:rPr>
              <w:t> for a </w:t>
            </w:r>
            <w:r>
              <w:rPr>
                <w:rFonts w:ascii="Calibri"/>
                <w:spacing w:val="-1"/>
                <w:sz w:val="22"/>
              </w:rPr>
              <w:t>security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  <w:r>
              <w:rPr>
                <w:rFonts w:ascii="Calibri"/>
                <w:sz w:val="22"/>
              </w:rPr>
              <w:t> 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found building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be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secure.</w:t>
            </w:r>
          </w:p>
        </w:tc>
      </w:tr>
      <w:tr>
        <w:trPr>
          <w:trHeight w:val="872" w:hRule="exac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16-W0042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1/6/2016 3:58:47</w:t>
            </w:r>
          </w:p>
        </w:tc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1/6/2016 0:00:00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1/6/2016 1:00:00</w:t>
            </w:r>
          </w:p>
        </w:tc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Welfare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Check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z w:val="22"/>
              </w:rPr>
              <w:t>WSU</w:t>
            </w:r>
            <w:r>
              <w:rPr>
                <w:rFonts w:ascii="Calibri"/>
                <w:spacing w:val="-1"/>
                <w:sz w:val="22"/>
              </w:rPr>
              <w:t> Campus</w:t>
            </w: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27"/>
                <w:szCs w:val="27"/>
              </w:rPr>
            </w:pPr>
          </w:p>
          <w:p>
            <w:pPr>
              <w:pStyle w:val="TableParagraph"/>
              <w:spacing w:line="240" w:lineRule="auto"/>
              <w:ind w:left="17" w:right="0"/>
              <w:jc w:val="center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Pullman,</w:t>
            </w:r>
            <w:r>
              <w:rPr>
                <w:rFonts w:ascii="Calibri"/>
                <w:sz w:val="22"/>
              </w:rPr>
              <w:t> WA 99164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/>
              <w:ind w:left="371" w:right="354" w:firstLine="249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ACT</w:t>
            </w:r>
            <w:r>
              <w:rPr>
                <w:rFonts w:ascii="Calibri"/>
                <w:spacing w:val="22"/>
                <w:sz w:val="22"/>
              </w:rPr>
              <w:t> </w:t>
            </w:r>
            <w:r>
              <w:rPr>
                <w:rFonts w:ascii="Calibri"/>
                <w:sz w:val="22"/>
              </w:rPr>
              <w:t>1/6/2016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111" w:type="dxa"/>
            <w:tcBorders>
              <w:top w:val="single" w:sz="8" w:space="0" w:color="000000"/>
              <w:left w:val="nil" w:sz="6" w:space="0" w:color="auto"/>
              <w:bottom w:val="nil" w:sz="6" w:space="0" w:color="auto"/>
              <w:right w:val="single" w:sz="8" w:space="0" w:color="000000"/>
            </w:tcBorders>
          </w:tcPr>
          <w:p>
            <w:pPr/>
          </w:p>
        </w:tc>
        <w:tc>
          <w:tcPr>
            <w:tcW w:w="125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/>
              <w:ind w:left="27" w:right="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>
              <w:rPr>
                <w:rFonts w:ascii="Calibri"/>
                <w:spacing w:val="-1"/>
                <w:sz w:val="22"/>
              </w:rPr>
              <w:t>Narrative: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Officer</w:t>
            </w:r>
            <w:r>
              <w:rPr>
                <w:rFonts w:ascii="Calibri"/>
                <w:sz w:val="22"/>
              </w:rPr>
              <w:t> </w:t>
            </w:r>
            <w:r>
              <w:rPr>
                <w:rFonts w:ascii="Calibri"/>
                <w:spacing w:val="-1"/>
                <w:sz w:val="22"/>
              </w:rPr>
              <w:t>dispatched</w:t>
            </w:r>
            <w:r>
              <w:rPr>
                <w:rFonts w:ascii="Calibri"/>
                <w:sz w:val="22"/>
              </w:rPr>
              <w:t>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 </w:t>
            </w:r>
            <w:r>
              <w:rPr>
                <w:rFonts w:ascii="Calibri"/>
                <w:spacing w:val="-1"/>
                <w:sz w:val="22"/>
              </w:rPr>
              <w:t>welfare</w:t>
            </w:r>
            <w:r>
              <w:rPr>
                <w:rFonts w:ascii="Calibri"/>
                <w:sz w:val="22"/>
              </w:rPr>
              <w:t> check.</w:t>
            </w:r>
          </w:p>
        </w:tc>
      </w:tr>
    </w:tbl>
    <w:p>
      <w:pPr>
        <w:spacing w:after="0" w:line="240" w:lineRule="auto"/>
        <w:jc w:val="left"/>
        <w:rPr>
          <w:rFonts w:ascii="Calibri" w:hAnsi="Calibri" w:cs="Calibri" w:eastAsia="Calibri"/>
          <w:sz w:val="22"/>
          <w:szCs w:val="22"/>
        </w:rPr>
        <w:sectPr>
          <w:pgSz w:w="15840" w:h="12240" w:orient="landscape"/>
          <w:pgMar w:top="1000" w:bottom="280" w:left="900" w:right="1040"/>
        </w:sectPr>
      </w:pPr>
    </w:p>
    <w:p>
      <w:pPr>
        <w:spacing w:before="152"/>
        <w:ind w:left="32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49.32pt;margin-top:53.279999pt;width:686.2pt;height:496.45pt;mso-position-horizontal-relative:page;mso-position-vertical-relative:page;z-index:-15616" coordorigin="986,1066" coordsize="13724,9929">
            <v:group style="position:absolute;left:1001;top:1091;width:13695;height:2" coordorigin="1001,1091" coordsize="13695,2">
              <v:shape style="position:absolute;left:1001;top:1091;width:13695;height:2" coordorigin="1001,1091" coordsize="13695,0" path="m1001,1091l14695,1091e" filled="false" stroked="true" strokeweight="1.08pt" strokecolor="#000000">
                <v:path arrowok="t"/>
              </v:shape>
            </v:group>
            <v:group style="position:absolute;left:1001;top:1962;width:13695;height:2" coordorigin="1001,1962" coordsize="13695,2">
              <v:shape style="position:absolute;left:1001;top:1962;width:13695;height:2" coordorigin="1001,1962" coordsize="13695,0" path="m1001,1962l14695,1962e" filled="false" stroked="true" strokeweight="1.08pt" strokecolor="#000000">
                <v:path arrowok="t"/>
              </v:shape>
            </v:group>
            <v:group style="position:absolute;left:1015;top:1080;width:2;height:893" coordorigin="1015,1080" coordsize="2,893">
              <v:shape style="position:absolute;left:1015;top:1080;width:2;height:893" coordorigin="1015,1080" coordsize="0,893" path="m1015,1973l1015,1080e" filled="false" stroked="true" strokeweight="1.44pt" strokecolor="#000000">
                <v:path arrowok="t"/>
              </v:shape>
            </v:group>
            <v:group style="position:absolute;left:1001;top:2542;width:13695;height:2" coordorigin="1001,2542" coordsize="13695,2">
              <v:shape style="position:absolute;left:1001;top:2542;width:13695;height:2" coordorigin="1001,2542" coordsize="13695,0" path="m1001,2542l14695,2542e" filled="false" stroked="true" strokeweight="1.44pt" strokecolor="#000000">
                <v:path arrowok="t"/>
              </v:shape>
            </v:group>
            <v:group style="position:absolute;left:1001;top:3413;width:13695;height:2" coordorigin="1001,3413" coordsize="13695,2">
              <v:shape style="position:absolute;left:1001;top:3413;width:13695;height:2" coordorigin="1001,3413" coordsize="13695,0" path="m1001,3413l14695,3413e" filled="false" stroked="true" strokeweight="1.44pt" strokecolor="#000000">
                <v:path arrowok="t"/>
              </v:shape>
            </v:group>
            <v:group style="position:absolute;left:1015;top:2527;width:2;height:900" coordorigin="1015,2527" coordsize="2,900">
              <v:shape style="position:absolute;left:1015;top:2527;width:2;height:900" coordorigin="1015,2527" coordsize="0,900" path="m1015,3427l1015,2527e" filled="false" stroked="true" strokeweight="1.44pt" strokecolor="#000000">
                <v:path arrowok="t"/>
              </v:shape>
            </v:group>
            <v:group style="position:absolute;left:1001;top:3996;width:13695;height:2" coordorigin="1001,3996" coordsize="13695,2">
              <v:shape style="position:absolute;left:1001;top:3996;width:13695;height:2" coordorigin="1001,3996" coordsize="13695,0" path="m1001,3996l14695,3996e" filled="false" stroked="true" strokeweight="1.44pt" strokecolor="#000000">
                <v:path arrowok="t"/>
              </v:shape>
            </v:group>
            <v:group style="position:absolute;left:1001;top:4867;width:13695;height:2" coordorigin="1001,4867" coordsize="13695,2">
              <v:shape style="position:absolute;left:1001;top:4867;width:13695;height:2" coordorigin="1001,4867" coordsize="13695,0" path="m1001,4867l14695,4867e" filled="false" stroked="true" strokeweight="1.44pt" strokecolor="#000000">
                <v:path arrowok="t"/>
              </v:shape>
            </v:group>
            <v:group style="position:absolute;left:1015;top:3982;width:2;height:900" coordorigin="1015,3982" coordsize="2,900">
              <v:shape style="position:absolute;left:1015;top:3982;width:2;height:900" coordorigin="1015,3982" coordsize="0,900" path="m1015,4882l1015,3982e" filled="false" stroked="true" strokeweight="1.44pt" strokecolor="#000000">
                <v:path arrowok="t"/>
              </v:shape>
            </v:group>
            <v:group style="position:absolute;left:1001;top:5447;width:13695;height:2" coordorigin="1001,5447" coordsize="13695,2">
              <v:shape style="position:absolute;left:1001;top:5447;width:13695;height:2" coordorigin="1001,5447" coordsize="13695,0" path="m1001,5447l14695,5447e" filled="false" stroked="true" strokeweight="1.08pt" strokecolor="#000000">
                <v:path arrowok="t"/>
              </v:shape>
            </v:group>
            <v:group style="position:absolute;left:1001;top:6318;width:13695;height:2" coordorigin="1001,6318" coordsize="13695,2">
              <v:shape style="position:absolute;left:1001;top:6318;width:13695;height:2" coordorigin="1001,6318" coordsize="13695,0" path="m1001,6318l14695,6318e" filled="false" stroked="true" strokeweight="1.08pt" strokecolor="#000000">
                <v:path arrowok="t"/>
              </v:shape>
            </v:group>
            <v:group style="position:absolute;left:1015;top:5436;width:2;height:893" coordorigin="1015,5436" coordsize="2,893">
              <v:shape style="position:absolute;left:1015;top:5436;width:2;height:893" coordorigin="1015,5436" coordsize="0,893" path="m1015,6329l1015,5436e" filled="false" stroked="true" strokeweight="1.44pt" strokecolor="#000000">
                <v:path arrowok="t"/>
              </v:shape>
            </v:group>
            <v:group style="position:absolute;left:1001;top:6898;width:13695;height:2" coordorigin="1001,6898" coordsize="13695,2">
              <v:shape style="position:absolute;left:1001;top:6898;width:13695;height:2" coordorigin="1001,6898" coordsize="13695,0" path="m1001,6898l14695,6898e" filled="false" stroked="true" strokeweight="1.44pt" strokecolor="#000000">
                <v:path arrowok="t"/>
              </v:shape>
            </v:group>
            <v:group style="position:absolute;left:1001;top:7769;width:13695;height:2" coordorigin="1001,7769" coordsize="13695,2">
              <v:shape style="position:absolute;left:1001;top:7769;width:13695;height:2" coordorigin="1001,7769" coordsize="13695,0" path="m1001,7769l14695,7769e" filled="false" stroked="true" strokeweight="1.44pt" strokecolor="#000000">
                <v:path arrowok="t"/>
              </v:shape>
            </v:group>
            <v:group style="position:absolute;left:1015;top:6883;width:2;height:900" coordorigin="1015,6883" coordsize="2,900">
              <v:shape style="position:absolute;left:1015;top:6883;width:2;height:900" coordorigin="1015,6883" coordsize="0,900" path="m1015,7783l1015,6883e" filled="false" stroked="true" strokeweight="1.44pt" strokecolor="#000000">
                <v:path arrowok="t"/>
              </v:shape>
            </v:group>
            <v:group style="position:absolute;left:1001;top:8352;width:13695;height:2" coordorigin="1001,8352" coordsize="13695,2">
              <v:shape style="position:absolute;left:1001;top:8352;width:13695;height:2" coordorigin="1001,8352" coordsize="13695,0" path="m1001,8352l14695,8352e" filled="false" stroked="true" strokeweight="1.44pt" strokecolor="#000000">
                <v:path arrowok="t"/>
              </v:shape>
            </v:group>
            <v:group style="position:absolute;left:1001;top:9223;width:13695;height:2" coordorigin="1001,9223" coordsize="13695,2">
              <v:shape style="position:absolute;left:1001;top:9223;width:13695;height:2" coordorigin="1001,9223" coordsize="13695,0" path="m1001,9223l14695,9223e" filled="false" stroked="true" strokeweight="1.44pt" strokecolor="#000000">
                <v:path arrowok="t"/>
              </v:shape>
            </v:group>
            <v:group style="position:absolute;left:1015;top:8338;width:2;height:900" coordorigin="1015,8338" coordsize="2,900">
              <v:shape style="position:absolute;left:1015;top:8338;width:2;height:900" coordorigin="1015,8338" coordsize="0,900" path="m1015,9238l1015,8338e" filled="false" stroked="true" strokeweight="1.44pt" strokecolor="#000000">
                <v:path arrowok="t"/>
              </v:shape>
            </v:group>
            <v:group style="position:absolute;left:1001;top:9803;width:13695;height:2" coordorigin="1001,9803" coordsize="13695,2">
              <v:shape style="position:absolute;left:1001;top:9803;width:13695;height:2" coordorigin="1001,9803" coordsize="13695,0" path="m1001,9803l14695,9803e" filled="false" stroked="true" strokeweight="1.08pt" strokecolor="#000000">
                <v:path arrowok="t"/>
              </v:shape>
            </v:group>
            <v:group style="position:absolute;left:1015;top:9792;width:2;height:900" coordorigin="1015,9792" coordsize="2,900">
              <v:shape style="position:absolute;left:1015;top:9792;width:2;height:900" coordorigin="1015,9792" coordsize="0,900" path="m1015,10692l1015,9792e" filled="false" stroked="true" strokeweight="1.44pt" strokecolor="#000000">
                <v:path arrowok="t"/>
              </v:shape>
            </v:group>
            <v:group style="position:absolute;left:2128;top:1080;width:2;height:9900" coordorigin="2128,1080" coordsize="2,9900">
              <v:shape style="position:absolute;left:2128;top:1080;width:2;height:9900" coordorigin="2128,1080" coordsize="0,9900" path="m2128,10980l2128,1080e" filled="false" stroked="true" strokeweight="1.08pt" strokecolor="#000000">
                <v:path arrowok="t"/>
              </v:shape>
            </v:group>
            <v:group style="position:absolute;left:6415;top:1080;width:2;height:893" coordorigin="6415,1080" coordsize="2,893">
              <v:shape style="position:absolute;left:6415;top:1080;width:2;height:893" coordorigin="6415,1080" coordsize="0,893" path="m6415,1973l6415,1080e" filled="false" stroked="true" strokeweight="1.44pt" strokecolor="#000000">
                <v:path arrowok="t"/>
              </v:shape>
            </v:group>
            <v:group style="position:absolute;left:10912;top:1080;width:2;height:893" coordorigin="10912,1080" coordsize="2,893">
              <v:shape style="position:absolute;left:10912;top:1080;width:2;height:893" coordorigin="10912,1080" coordsize="0,893" path="m10912,1973l10912,1080e" filled="false" stroked="true" strokeweight="1.08pt" strokecolor="#000000">
                <v:path arrowok="t"/>
              </v:shape>
            </v:group>
            <v:group style="position:absolute;left:12506;top:1080;width:2;height:893" coordorigin="12506,1080" coordsize="2,893">
              <v:shape style="position:absolute;left:12506;top:1080;width:2;height:893" coordorigin="12506,1080" coordsize="0,893" path="m12506,1973l12506,1080e" filled="false" stroked="true" strokeweight="1.44pt" strokecolor="#000000">
                <v:path arrowok="t"/>
              </v:shape>
            </v:group>
            <v:group style="position:absolute;left:14681;top:1080;width:2;height:9900" coordorigin="14681,1080" coordsize="2,9900">
              <v:shape style="position:absolute;left:14681;top:1080;width:2;height:9900" coordorigin="14681,1080" coordsize="0,9900" path="m14681,10980l14681,1080e" filled="false" stroked="true" strokeweight="1.44pt" strokecolor="#000000">
                <v:path arrowok="t"/>
              </v:shape>
            </v:group>
            <v:group style="position:absolute;left:4273;top:1080;width:2;height:893" coordorigin="4273,1080" coordsize="2,893">
              <v:shape style="position:absolute;left:4273;top:1080;width:2;height:893" coordorigin="4273,1080" coordsize="0,893" path="m4273,1973l4273,1080e" filled="false" stroked="true" strokeweight="1.08pt" strokecolor="#000000">
                <v:path arrowok="t"/>
              </v:shape>
            </v:group>
            <v:group style="position:absolute;left:8140;top:1080;width:2;height:893" coordorigin="8140,1080" coordsize="2,893">
              <v:shape style="position:absolute;left:8140;top:1080;width:2;height:893" coordorigin="8140,1080" coordsize="0,893" path="m8140,1973l8140,1080e" filled="false" stroked="true" strokeweight="1.08pt" strokecolor="#000000">
                <v:path arrowok="t"/>
              </v:shape>
            </v:group>
            <v:group style="position:absolute;left:6415;top:2527;width:2;height:900" coordorigin="6415,2527" coordsize="2,900">
              <v:shape style="position:absolute;left:6415;top:2527;width:2;height:900" coordorigin="6415,2527" coordsize="0,900" path="m6415,3427l6415,2527e" filled="false" stroked="true" strokeweight="1.44pt" strokecolor="#000000">
                <v:path arrowok="t"/>
              </v:shape>
            </v:group>
            <v:group style="position:absolute;left:10912;top:2527;width:2;height:900" coordorigin="10912,2527" coordsize="2,900">
              <v:shape style="position:absolute;left:10912;top:2527;width:2;height:900" coordorigin="10912,2527" coordsize="0,900" path="m10912,3427l10912,2527e" filled="false" stroked="true" strokeweight="1.08pt" strokecolor="#000000">
                <v:path arrowok="t"/>
              </v:shape>
            </v:group>
            <v:group style="position:absolute;left:12506;top:2527;width:2;height:900" coordorigin="12506,2527" coordsize="2,900">
              <v:shape style="position:absolute;left:12506;top:2527;width:2;height:900" coordorigin="12506,2527" coordsize="0,900" path="m12506,3427l12506,2527e" filled="false" stroked="true" strokeweight="1.44pt" strokecolor="#000000">
                <v:path arrowok="t"/>
              </v:shape>
            </v:group>
            <v:group style="position:absolute;left:4273;top:2527;width:2;height:900" coordorigin="4273,2527" coordsize="2,900">
              <v:shape style="position:absolute;left:4273;top:2527;width:2;height:900" coordorigin="4273,2527" coordsize="0,900" path="m4273,3427l4273,2527e" filled="false" stroked="true" strokeweight="1.08pt" strokecolor="#000000">
                <v:path arrowok="t"/>
              </v:shape>
            </v:group>
            <v:group style="position:absolute;left:8140;top:2527;width:2;height:900" coordorigin="8140,2527" coordsize="2,900">
              <v:shape style="position:absolute;left:8140;top:2527;width:2;height:900" coordorigin="8140,2527" coordsize="0,900" path="m8140,3427l8140,2527e" filled="false" stroked="true" strokeweight="1.08pt" strokecolor="#000000">
                <v:path arrowok="t"/>
              </v:shape>
            </v:group>
            <v:group style="position:absolute;left:6415;top:3982;width:2;height:900" coordorigin="6415,3982" coordsize="2,900">
              <v:shape style="position:absolute;left:6415;top:3982;width:2;height:900" coordorigin="6415,3982" coordsize="0,900" path="m6415,4882l6415,3982e" filled="false" stroked="true" strokeweight="1.44pt" strokecolor="#000000">
                <v:path arrowok="t"/>
              </v:shape>
            </v:group>
            <v:group style="position:absolute;left:10912;top:3982;width:2;height:900" coordorigin="10912,3982" coordsize="2,900">
              <v:shape style="position:absolute;left:10912;top:3982;width:2;height:900" coordorigin="10912,3982" coordsize="0,900" path="m10912,4882l10912,3982e" filled="false" stroked="true" strokeweight="1.08pt" strokecolor="#000000">
                <v:path arrowok="t"/>
              </v:shape>
            </v:group>
            <v:group style="position:absolute;left:12506;top:3982;width:2;height:900" coordorigin="12506,3982" coordsize="2,900">
              <v:shape style="position:absolute;left:12506;top:3982;width:2;height:900" coordorigin="12506,3982" coordsize="0,900" path="m12506,4882l12506,3982e" filled="false" stroked="true" strokeweight="1.44pt" strokecolor="#000000">
                <v:path arrowok="t"/>
              </v:shape>
            </v:group>
            <v:group style="position:absolute;left:4273;top:3982;width:2;height:900" coordorigin="4273,3982" coordsize="2,900">
              <v:shape style="position:absolute;left:4273;top:3982;width:2;height:900" coordorigin="4273,3982" coordsize="0,900" path="m4273,4882l4273,3982e" filled="false" stroked="true" strokeweight="1.08pt" strokecolor="#000000">
                <v:path arrowok="t"/>
              </v:shape>
            </v:group>
            <v:group style="position:absolute;left:8140;top:3982;width:2;height:900" coordorigin="8140,3982" coordsize="2,900">
              <v:shape style="position:absolute;left:8140;top:3982;width:2;height:900" coordorigin="8140,3982" coordsize="0,900" path="m8140,4882l8140,3982e" filled="false" stroked="true" strokeweight="1.08pt" strokecolor="#000000">
                <v:path arrowok="t"/>
              </v:shape>
            </v:group>
            <v:group style="position:absolute;left:6415;top:5436;width:2;height:893" coordorigin="6415,5436" coordsize="2,893">
              <v:shape style="position:absolute;left:6415;top:5436;width:2;height:893" coordorigin="6415,5436" coordsize="0,893" path="m6415,6329l6415,5436e" filled="false" stroked="true" strokeweight="1.44pt" strokecolor="#000000">
                <v:path arrowok="t"/>
              </v:shape>
            </v:group>
            <v:group style="position:absolute;left:10912;top:5436;width:2;height:893" coordorigin="10912,5436" coordsize="2,893">
              <v:shape style="position:absolute;left:10912;top:5436;width:2;height:893" coordorigin="10912,5436" coordsize="0,893" path="m10912,6329l10912,5436e" filled="false" stroked="true" strokeweight="1.08pt" strokecolor="#000000">
                <v:path arrowok="t"/>
              </v:shape>
            </v:group>
            <v:group style="position:absolute;left:12506;top:5436;width:2;height:893" coordorigin="12506,5436" coordsize="2,893">
              <v:shape style="position:absolute;left:12506;top:5436;width:2;height:893" coordorigin="12506,5436" coordsize="0,893" path="m12506,6329l12506,5436e" filled="false" stroked="true" strokeweight="1.44pt" strokecolor="#000000">
                <v:path arrowok="t"/>
              </v:shape>
            </v:group>
            <v:group style="position:absolute;left:4273;top:5436;width:2;height:893" coordorigin="4273,5436" coordsize="2,893">
              <v:shape style="position:absolute;left:4273;top:5436;width:2;height:893" coordorigin="4273,5436" coordsize="0,893" path="m4273,6329l4273,5436e" filled="false" stroked="true" strokeweight="1.08pt" strokecolor="#000000">
                <v:path arrowok="t"/>
              </v:shape>
            </v:group>
            <v:group style="position:absolute;left:8140;top:5436;width:2;height:893" coordorigin="8140,5436" coordsize="2,893">
              <v:shape style="position:absolute;left:8140;top:5436;width:2;height:893" coordorigin="8140,5436" coordsize="0,893" path="m8140,6329l8140,5436e" filled="false" stroked="true" strokeweight="1.08pt" strokecolor="#000000">
                <v:path arrowok="t"/>
              </v:shape>
            </v:group>
            <v:group style="position:absolute;left:6415;top:6883;width:2;height:900" coordorigin="6415,6883" coordsize="2,900">
              <v:shape style="position:absolute;left:6415;top:6883;width:2;height:900" coordorigin="6415,6883" coordsize="0,900" path="m6415,7783l6415,6883e" filled="false" stroked="true" strokeweight="1.44pt" strokecolor="#000000">
                <v:path arrowok="t"/>
              </v:shape>
            </v:group>
            <v:group style="position:absolute;left:10912;top:6883;width:2;height:900" coordorigin="10912,6883" coordsize="2,900">
              <v:shape style="position:absolute;left:10912;top:6883;width:2;height:900" coordorigin="10912,6883" coordsize="0,900" path="m10912,7783l10912,6883e" filled="false" stroked="true" strokeweight="1.08pt" strokecolor="#000000">
                <v:path arrowok="t"/>
              </v:shape>
            </v:group>
            <v:group style="position:absolute;left:12506;top:6883;width:2;height:900" coordorigin="12506,6883" coordsize="2,900">
              <v:shape style="position:absolute;left:12506;top:6883;width:2;height:900" coordorigin="12506,6883" coordsize="0,900" path="m12506,7783l12506,6883e" filled="false" stroked="true" strokeweight="1.44pt" strokecolor="#000000">
                <v:path arrowok="t"/>
              </v:shape>
            </v:group>
            <v:group style="position:absolute;left:4273;top:6883;width:2;height:900" coordorigin="4273,6883" coordsize="2,900">
              <v:shape style="position:absolute;left:4273;top:6883;width:2;height:900" coordorigin="4273,6883" coordsize="0,900" path="m4273,7783l4273,6883e" filled="false" stroked="true" strokeweight="1.08pt" strokecolor="#000000">
                <v:path arrowok="t"/>
              </v:shape>
            </v:group>
            <v:group style="position:absolute;left:8140;top:6883;width:2;height:900" coordorigin="8140,6883" coordsize="2,900">
              <v:shape style="position:absolute;left:8140;top:6883;width:2;height:900" coordorigin="8140,6883" coordsize="0,900" path="m8140,7783l8140,6883e" filled="false" stroked="true" strokeweight="1.08pt" strokecolor="#000000">
                <v:path arrowok="t"/>
              </v:shape>
            </v:group>
            <v:group style="position:absolute;left:6415;top:8338;width:2;height:900" coordorigin="6415,8338" coordsize="2,900">
              <v:shape style="position:absolute;left:6415;top:8338;width:2;height:900" coordorigin="6415,8338" coordsize="0,900" path="m6415,9238l6415,8338e" filled="false" stroked="true" strokeweight="1.44pt" strokecolor="#000000">
                <v:path arrowok="t"/>
              </v:shape>
            </v:group>
            <v:group style="position:absolute;left:10912;top:8338;width:2;height:900" coordorigin="10912,8338" coordsize="2,900">
              <v:shape style="position:absolute;left:10912;top:8338;width:2;height:900" coordorigin="10912,8338" coordsize="0,900" path="m10912,9238l10912,8338e" filled="false" stroked="true" strokeweight="1.08pt" strokecolor="#000000">
                <v:path arrowok="t"/>
              </v:shape>
            </v:group>
            <v:group style="position:absolute;left:12506;top:8338;width:2;height:900" coordorigin="12506,8338" coordsize="2,900">
              <v:shape style="position:absolute;left:12506;top:8338;width:2;height:900" coordorigin="12506,8338" coordsize="0,900" path="m12506,9238l12506,8338e" filled="false" stroked="true" strokeweight="1.44pt" strokecolor="#000000">
                <v:path arrowok="t"/>
              </v:shape>
            </v:group>
            <v:group style="position:absolute;left:4273;top:8338;width:2;height:900" coordorigin="4273,8338" coordsize="2,900">
              <v:shape style="position:absolute;left:4273;top:8338;width:2;height:900" coordorigin="4273,8338" coordsize="0,900" path="m4273,9238l4273,8338e" filled="false" stroked="true" strokeweight="1.08pt" strokecolor="#000000">
                <v:path arrowok="t"/>
              </v:shape>
            </v:group>
            <v:group style="position:absolute;left:8140;top:8338;width:2;height:900" coordorigin="8140,8338" coordsize="2,900">
              <v:shape style="position:absolute;left:8140;top:8338;width:2;height:900" coordorigin="8140,8338" coordsize="0,900" path="m8140,9238l8140,8338e" filled="false" stroked="true" strokeweight="1.08pt" strokecolor="#000000">
                <v:path arrowok="t"/>
              </v:shape>
            </v:group>
            <v:group style="position:absolute;left:6415;top:9792;width:2;height:900" coordorigin="6415,9792" coordsize="2,900">
              <v:shape style="position:absolute;left:6415;top:9792;width:2;height:900" coordorigin="6415,9792" coordsize="0,900" path="m6415,10692l6415,9792e" filled="false" stroked="true" strokeweight="1.44pt" strokecolor="#000000">
                <v:path arrowok="t"/>
              </v:shape>
            </v:group>
            <v:group style="position:absolute;left:10912;top:9792;width:2;height:900" coordorigin="10912,9792" coordsize="2,900">
              <v:shape style="position:absolute;left:10912;top:9792;width:2;height:900" coordorigin="10912,9792" coordsize="0,900" path="m10912,10692l10912,9792e" filled="false" stroked="true" strokeweight="1.08pt" strokecolor="#000000">
                <v:path arrowok="t"/>
              </v:shape>
            </v:group>
            <v:group style="position:absolute;left:12506;top:9792;width:2;height:900" coordorigin="12506,9792" coordsize="2,900">
              <v:shape style="position:absolute;left:12506;top:9792;width:2;height:900" coordorigin="12506,9792" coordsize="0,900" path="m12506,10692l12506,9792e" filled="false" stroked="true" strokeweight="1.44pt" strokecolor="#000000">
                <v:path arrowok="t"/>
              </v:shape>
            </v:group>
            <v:group style="position:absolute;left:4273;top:9792;width:2;height:900" coordorigin="4273,9792" coordsize="2,900">
              <v:shape style="position:absolute;left:4273;top:9792;width:2;height:900" coordorigin="4273,9792" coordsize="0,900" path="m4273,10692l4273,9792e" filled="false" stroked="true" strokeweight="1.08pt" strokecolor="#000000">
                <v:path arrowok="t"/>
              </v:shape>
            </v:group>
            <v:group style="position:absolute;left:8140;top:9792;width:2;height:900" coordorigin="8140,9792" coordsize="2,900">
              <v:shape style="position:absolute;left:8140;top:9792;width:2;height:900" coordorigin="8140,9792" coordsize="0,900" path="m8140,10692l8140,9792e" filled="false" stroked="true" strokeweight="1.08pt" strokecolor="#000000">
                <v:path arrowok="t"/>
              </v:shape>
            </v:group>
            <v:group style="position:absolute;left:1001;top:10678;width:13695;height:2" coordorigin="1001,10678" coordsize="13695,2">
              <v:shape style="position:absolute;left:1001;top:10678;width:13695;height:2" coordorigin="1001,10678" coordsize="13695,0" path="m1001,10678l14695,10678e" filled="false" stroked="true" strokeweight="1.44pt" strokecolor="#000000">
                <v:path arrowok="t"/>
              </v:shape>
            </v:group>
            <v:group style="position:absolute;left:2117;top:10966;width:12579;height:2" coordorigin="2117,10966" coordsize="12579,2">
              <v:shape style="position:absolute;left:2117;top:10966;width:12579;height:2" coordorigin="2117,10966" coordsize="12579,0" path="m2117,10966l14695,10966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Arial"/>
          <w:sz w:val="19"/>
        </w:rPr>
        <w:t>#NAME?</w:t>
      </w:r>
    </w:p>
    <w:sectPr>
      <w:pgSz w:w="15840" w:h="12240" w:orient="landscape"/>
      <w:pgMar w:top="980" w:bottom="280" w:left="88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2475"/>
    </w:pPr>
    <w:rPr>
      <w:rFonts w:ascii="Times New Roman" w:hAnsi="Times New Roman" w:eastAsia="Times New Roman"/>
      <w:b/>
      <w:bCs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dcterms:created xsi:type="dcterms:W3CDTF">2016-01-06T10:26:56Z</dcterms:created>
  <dcterms:modified xsi:type="dcterms:W3CDTF">2016-01-06T10:26:56Z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2016-01-06T00:00:00Z</vt:filetime>
  </property>
  <property fmtid="{D5CDD505-2E9C-101B-9397-08002B2CF9AE}" pid="3" name="LastSaved">
    <vt:filetime>2016-01-06T00:00:00Z</vt:filetime>
  </property>
</Properties>
</file>